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6978A2">
      <w:pPr>
        <w:pStyle w:val="Title"/>
        <w:jc w:val="right"/>
        <w:rPr>
          <w:rFonts w:ascii="Times New Roman" w:hAnsi="Times New Roman"/>
        </w:rPr>
      </w:pPr>
      <w:r>
        <w:t>Computer Parts Online Shop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6978A2">
            <w:pPr>
              <w:pStyle w:val="Tabletext"/>
            </w:pPr>
            <w:r>
              <w:t>21/03/2017</w:t>
            </w:r>
          </w:p>
        </w:tc>
        <w:tc>
          <w:tcPr>
            <w:tcW w:w="1152" w:type="dxa"/>
          </w:tcPr>
          <w:p w:rsidR="008C4393" w:rsidRPr="00D047E9" w:rsidRDefault="006978A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6978A2">
            <w:pPr>
              <w:pStyle w:val="Tabletext"/>
            </w:pPr>
            <w:r>
              <w:t>Cotet Eusebio Calin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120B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120B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120B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120B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452E15" w:rsidRPr="00452E15" w:rsidRDefault="00452E15" w:rsidP="00452E15">
      <w:bookmarkStart w:id="5" w:name="_GoBack"/>
      <w:bookmarkEnd w:id="5"/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bookmarkStart w:id="6" w:name="_Toc254773291"/>
      <w:bookmarkEnd w:id="3"/>
      <w:bookmarkEnd w:id="4"/>
      <w:r>
        <w:rPr>
          <w:sz w:val="24"/>
        </w:rPr>
        <w:t>Use case: create account</w:t>
      </w:r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Level: user-goal level</w:t>
      </w:r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Primary actor: guest user</w:t>
      </w:r>
    </w:p>
    <w:p w:rsidR="00452E15" w:rsidRDefault="00452E15" w:rsidP="00452E15">
      <w:pPr>
        <w:spacing w:line="240" w:lineRule="auto"/>
        <w:ind w:left="720"/>
        <w:jc w:val="both"/>
        <w:rPr>
          <w:vanish/>
          <w:sz w:val="24"/>
        </w:rPr>
      </w:pPr>
      <w:r>
        <w:rPr>
          <w:sz w:val="24"/>
        </w:rPr>
        <w:t xml:space="preserve">Main success scenario: the guest user creates the account by providing a username and a password </w:t>
      </w:r>
      <w:r>
        <w:rPr>
          <w:vanish/>
          <w:sz w:val="24"/>
        </w:rPr>
        <w:t>e following format:</w:t>
      </w:r>
    </w:p>
    <w:p w:rsidR="00452E15" w:rsidRDefault="00452E15" w:rsidP="00452E15">
      <w:pPr>
        <w:spacing w:line="240" w:lineRule="auto"/>
        <w:ind w:left="720"/>
        <w:jc w:val="both"/>
        <w:rPr>
          <w:sz w:val="24"/>
        </w:rPr>
      </w:pPr>
    </w:p>
    <w:p w:rsidR="00452E15" w:rsidRDefault="00452E15" w:rsidP="00452E1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Extensions: --</w:t>
      </w:r>
    </w:p>
    <w:p w:rsidR="00452E15" w:rsidRDefault="00452E15" w:rsidP="00452E15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Use case: add product to shopping cart</w:t>
      </w:r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Level: user-goal level</w:t>
      </w:r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Primary actor: logged in user</w:t>
      </w:r>
    </w:p>
    <w:p w:rsidR="00452E15" w:rsidRDefault="00452E15" w:rsidP="00452E15">
      <w:pPr>
        <w:spacing w:line="240" w:lineRule="auto"/>
        <w:ind w:left="720"/>
        <w:jc w:val="both"/>
        <w:rPr>
          <w:vanish/>
          <w:sz w:val="24"/>
        </w:rPr>
      </w:pPr>
      <w:r>
        <w:rPr>
          <w:sz w:val="24"/>
        </w:rPr>
        <w:t>Main success scenario: the guest user logs in, visualize the products, and add one product to the shopping cart</w:t>
      </w:r>
      <w:r>
        <w:rPr>
          <w:vanish/>
          <w:sz w:val="24"/>
        </w:rPr>
        <w:t>e following format:</w:t>
      </w:r>
    </w:p>
    <w:p w:rsidR="00452E15" w:rsidRDefault="00452E15" w:rsidP="00452E15">
      <w:pPr>
        <w:spacing w:line="240" w:lineRule="auto"/>
        <w:ind w:left="720"/>
        <w:jc w:val="both"/>
        <w:rPr>
          <w:sz w:val="24"/>
        </w:rPr>
      </w:pPr>
    </w:p>
    <w:p w:rsidR="00452E15" w:rsidRDefault="00452E15" w:rsidP="00452E1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Extensions: the guest user logs in, visualize products, cannot add to shopping cart because it is out of stock</w:t>
      </w:r>
    </w:p>
    <w:p w:rsidR="00452E15" w:rsidRDefault="00452E15" w:rsidP="00452E15">
      <w:pPr>
        <w:spacing w:line="240" w:lineRule="auto"/>
        <w:ind w:left="720"/>
        <w:jc w:val="both"/>
        <w:rPr>
          <w:sz w:val="24"/>
        </w:rPr>
      </w:pPr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Use case: modify stock of a product</w:t>
      </w:r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Level: user-goal level</w:t>
      </w:r>
    </w:p>
    <w:p w:rsidR="00452E15" w:rsidRDefault="00452E15" w:rsidP="00452E15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Primary actor: administrator</w:t>
      </w:r>
    </w:p>
    <w:p w:rsidR="00452E15" w:rsidRDefault="00452E15" w:rsidP="00452E15">
      <w:pPr>
        <w:spacing w:line="240" w:lineRule="auto"/>
        <w:ind w:left="720"/>
        <w:jc w:val="both"/>
        <w:rPr>
          <w:vanish/>
          <w:sz w:val="24"/>
        </w:rPr>
      </w:pPr>
      <w:r>
        <w:rPr>
          <w:sz w:val="24"/>
        </w:rPr>
        <w:t>Main success scenario: the administrator logs in, visualize the products, and modifies the stock of a product</w:t>
      </w:r>
      <w:r>
        <w:rPr>
          <w:vanish/>
          <w:sz w:val="24"/>
        </w:rPr>
        <w:t>e following format:</w:t>
      </w:r>
    </w:p>
    <w:p w:rsidR="00452E15" w:rsidRDefault="00452E15" w:rsidP="00452E15">
      <w:pPr>
        <w:spacing w:line="240" w:lineRule="auto"/>
        <w:ind w:left="720"/>
        <w:jc w:val="both"/>
        <w:rPr>
          <w:sz w:val="24"/>
        </w:rPr>
      </w:pPr>
    </w:p>
    <w:p w:rsidR="00452E15" w:rsidRDefault="00452E15" w:rsidP="00452E15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Extensions: the administrator can’t login because the password is wrong (failure)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452E15" w:rsidP="00D047E9">
      <w:pPr>
        <w:pStyle w:val="InfoBlue"/>
      </w:pPr>
      <w:r w:rsidRPr="00452E1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367.5pt">
            <v:imagedata r:id="rId8" o:title="17360697_1422591197813123_373739609_n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AC5" w:rsidRDefault="00297AC5">
      <w:pPr>
        <w:spacing w:line="240" w:lineRule="auto"/>
      </w:pPr>
      <w:r>
        <w:separator/>
      </w:r>
    </w:p>
  </w:endnote>
  <w:endnote w:type="continuationSeparator" w:id="0">
    <w:p w:rsidR="00297AC5" w:rsidRDefault="00297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52E1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52E15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AC5" w:rsidRDefault="00297AC5">
      <w:pPr>
        <w:spacing w:line="240" w:lineRule="auto"/>
      </w:pPr>
      <w:r>
        <w:separator/>
      </w:r>
    </w:p>
  </w:footnote>
  <w:footnote w:type="continuationSeparator" w:id="0">
    <w:p w:rsidR="00297AC5" w:rsidRDefault="00297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120BD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4741B">
        <w:rPr>
          <w:rFonts w:ascii="Arial" w:hAnsi="Arial"/>
          <w:b/>
          <w:sz w:val="36"/>
        </w:rPr>
        <w:t>Student</w:t>
      </w:r>
      <w:r w:rsidR="000916B9">
        <w:rPr>
          <w:rFonts w:ascii="Arial" w:hAnsi="Arial"/>
          <w:b/>
          <w:sz w:val="36"/>
        </w:rPr>
        <w:t xml:space="preserve"> Name&gt;</w:t>
      </w:r>
    </w:fldSimple>
  </w:p>
  <w:p w:rsidR="0004741B" w:rsidRDefault="00C120B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&lt;Group Number&gt;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6978A2" w:rsidP="006978A2">
          <w:r>
            <w:t>Computer Parts Online Shop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6978A2">
          <w:r>
            <w:t xml:space="preserve">  Date:  </w:t>
          </w:r>
          <w:r w:rsidR="006978A2">
            <w:t>21/03/2017</w:t>
          </w:r>
        </w:p>
      </w:tc>
    </w:tr>
    <w:tr w:rsidR="008C4393">
      <w:tc>
        <w:tcPr>
          <w:tcW w:w="9558" w:type="dxa"/>
          <w:gridSpan w:val="2"/>
        </w:tcPr>
        <w:p w:rsidR="008C4393" w:rsidRDefault="006978A2">
          <w:r>
            <w:t>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97AC5"/>
    <w:rsid w:val="002D02EB"/>
    <w:rsid w:val="00452E15"/>
    <w:rsid w:val="0056530F"/>
    <w:rsid w:val="00570E86"/>
    <w:rsid w:val="00664E4B"/>
    <w:rsid w:val="006978A2"/>
    <w:rsid w:val="006C543D"/>
    <w:rsid w:val="007D0FA1"/>
    <w:rsid w:val="008C4393"/>
    <w:rsid w:val="0090593F"/>
    <w:rsid w:val="00C120BD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144C7"/>
  <w15:docId w15:val="{646F87B6-84EE-40A4-AD2B-0968625A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40</TotalTime>
  <Pages>5</Pages>
  <Words>184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Eusebio Calin Cotet</cp:lastModifiedBy>
  <cp:revision>6</cp:revision>
  <dcterms:created xsi:type="dcterms:W3CDTF">2010-02-24T09:14:00Z</dcterms:created>
  <dcterms:modified xsi:type="dcterms:W3CDTF">2017-03-22T19:20:00Z</dcterms:modified>
</cp:coreProperties>
</file>